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t>Testing Page 1</w:t>
      </w:r>
    </w:p>
    <w:p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00pt">
            <v:imagedata r:id="rId6" o:title=""/>
          </v:shape>
        </w:pict>
      </w:r>
    </w:p>
    <w:p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</w:p>
    <w:p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t>Heading</w:t>
      </w:r>
    </w:p>
    <w:p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br w:type="page"/>
      </w:r>
    </w:p>
    <w:p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bookmarkStart w:id="0" w:name="aspose"/>
      <w:bookmarkStart w:id="1" w:name="page2"/>
      <w:bookmarkEnd w:id="0"/>
      <w:bookmarkEnd w:id="1"/>
      <w:r>
        <w:t>Testing Page 2</w:t>
      </w:r>
    </w:p>
    <w:p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br w:type="page"/>
      </w:r>
    </w:p>
    <w:p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t>Testing Page 3</w:t>
      </w:r>
    </w:p>
    <w:sectPr w:rsidR="001007A9" w:rsidSect="00E75B8F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709" w:footer="850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7A9" w:rsidRDefault="001007A9" w:rsidP="00E75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1007A9" w:rsidRDefault="001007A9" w:rsidP="00E75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A9" w:rsidRDefault="001007A9" w:rsidP="00030A23">
    <w:pPr>
      <w:pStyle w:val="Footer"/>
      <w:framePr w:wrap="around" w:vAnchor="text" w:hAnchor="margin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7A9" w:rsidRDefault="001007A9" w:rsidP="0048519D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A9" w:rsidRDefault="001007A9" w:rsidP="00030A23">
    <w:pPr>
      <w:pStyle w:val="Footer"/>
      <w:framePr w:wrap="around" w:vAnchor="text" w:hAnchor="margin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1007A9" w:rsidRDefault="001007A9" w:rsidP="0048519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7A9" w:rsidRDefault="001007A9" w:rsidP="00E75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1007A9" w:rsidRDefault="001007A9" w:rsidP="00E75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A9" w:rsidRDefault="001007A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  <w:r>
      <w:t xml:space="preserve">Page </w:t>
    </w:r>
    <w:fldSimple w:instr=" PAGE ">
      <w:r>
        <w:rPr>
          <w:noProof/>
        </w:rPr>
        <w:t>2</w:t>
      </w:r>
    </w:fldSimple>
    <w:r>
      <w:t xml:space="preserve"> of </w:t>
    </w:r>
    <w:fldSimple w:instr=" NUMPAGES ">
      <w:r>
        <w:rPr>
          <w:noProof/>
        </w:rPr>
        <w:t>3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5B8F"/>
    <w:rsid w:val="00030A23"/>
    <w:rsid w:val="001007A9"/>
    <w:rsid w:val="00174D78"/>
    <w:rsid w:val="00187C11"/>
    <w:rsid w:val="001E1C2A"/>
    <w:rsid w:val="002F7C6F"/>
    <w:rsid w:val="00470582"/>
    <w:rsid w:val="00474806"/>
    <w:rsid w:val="0048519D"/>
    <w:rsid w:val="00531C73"/>
    <w:rsid w:val="005E0760"/>
    <w:rsid w:val="006004DD"/>
    <w:rsid w:val="00681FCF"/>
    <w:rsid w:val="00687BEC"/>
    <w:rsid w:val="007B1F20"/>
    <w:rsid w:val="007C5434"/>
    <w:rsid w:val="007D0137"/>
    <w:rsid w:val="0082349B"/>
    <w:rsid w:val="00867D44"/>
    <w:rsid w:val="00961A4E"/>
    <w:rsid w:val="009810F7"/>
    <w:rsid w:val="00990CBC"/>
    <w:rsid w:val="009E2ACA"/>
    <w:rsid w:val="00AE2A2D"/>
    <w:rsid w:val="00B20145"/>
    <w:rsid w:val="00B570AF"/>
    <w:rsid w:val="00B62F64"/>
    <w:rsid w:val="00B92D25"/>
    <w:rsid w:val="00BB03B6"/>
    <w:rsid w:val="00C1224C"/>
    <w:rsid w:val="00C951F3"/>
    <w:rsid w:val="00CA04BF"/>
    <w:rsid w:val="00D32D7D"/>
    <w:rsid w:val="00D9468F"/>
    <w:rsid w:val="00DA2735"/>
    <w:rsid w:val="00DB0B84"/>
    <w:rsid w:val="00DB645F"/>
    <w:rsid w:val="00DD0E0B"/>
    <w:rsid w:val="00E75B8F"/>
    <w:rsid w:val="00EA0A72"/>
    <w:rsid w:val="00FE7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B8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75B8F"/>
    <w:rPr>
      <w:rFonts w:cs="Times New Roman"/>
      <w:u w:val="single"/>
    </w:rPr>
  </w:style>
  <w:style w:type="paragraph" w:customStyle="1" w:styleId="Body">
    <w:name w:val="Body"/>
    <w:uiPriority w:val="99"/>
    <w:rsid w:val="00E75B8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Arial Unicode MS" w:cs="Arial Unicode MS"/>
      <w:color w:val="000000"/>
    </w:rPr>
  </w:style>
  <w:style w:type="paragraph" w:styleId="Footer">
    <w:name w:val="footer"/>
    <w:basedOn w:val="Normal"/>
    <w:link w:val="FooterChar"/>
    <w:uiPriority w:val="99"/>
    <w:rsid w:val="00485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E2A2D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48519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85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E2A2D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3</Pages>
  <Words>8</Words>
  <Characters>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Farooq Sheikh</cp:lastModifiedBy>
  <cp:revision>11</cp:revision>
  <dcterms:created xsi:type="dcterms:W3CDTF">2015-04-29T05:01:00Z</dcterms:created>
  <dcterms:modified xsi:type="dcterms:W3CDTF">2015-04-29T05:28:00Z</dcterms:modified>
</cp:coreProperties>
</file>