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8C" w:rsidRDefault="00F3488C" w:rsidP="004D095E">
      <w:r>
        <w:object w:dxaOrig="8926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4" o:title=""/>
          </v:shape>
          <o:OLEObject Type="Embed" ProgID="AcroExch.Document.7" ShapeID="_x0000_i1025" DrawAspect="Content" ObjectID="_1493541545" r:id="rId5"/>
        </w:object>
      </w:r>
    </w:p>
    <w:p w:rsidR="00F3488C" w:rsidRPr="004D095E" w:rsidRDefault="00F3488C" w:rsidP="004D095E">
      <w:r>
        <w:t>This is regular page</w:t>
      </w:r>
    </w:p>
    <w:sectPr w:rsidR="00F3488C" w:rsidRPr="004D095E" w:rsidSect="00F34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Kozuka Mincho Pro R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095E"/>
    <w:rsid w:val="002B7D58"/>
    <w:rsid w:val="002E44F9"/>
    <w:rsid w:val="003248CC"/>
    <w:rsid w:val="003B6AD0"/>
    <w:rsid w:val="00424BB1"/>
    <w:rsid w:val="00446295"/>
    <w:rsid w:val="00480E2F"/>
    <w:rsid w:val="004D095E"/>
    <w:rsid w:val="005C675F"/>
    <w:rsid w:val="006A6F8B"/>
    <w:rsid w:val="006C1788"/>
    <w:rsid w:val="006D4BC1"/>
    <w:rsid w:val="006E5352"/>
    <w:rsid w:val="007E2B09"/>
    <w:rsid w:val="00816C05"/>
    <w:rsid w:val="00924368"/>
    <w:rsid w:val="00925075"/>
    <w:rsid w:val="00943BF8"/>
    <w:rsid w:val="00983B30"/>
    <w:rsid w:val="00B73C9F"/>
    <w:rsid w:val="00B813F5"/>
    <w:rsid w:val="00B85EC1"/>
    <w:rsid w:val="00BF1F88"/>
    <w:rsid w:val="00D1391E"/>
    <w:rsid w:val="00E23C03"/>
    <w:rsid w:val="00F3488C"/>
    <w:rsid w:val="00FC11F6"/>
    <w:rsid w:val="00FD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8</Words>
  <Characters>46</Characters>
  <Application>Microsoft Office Outlook</Application>
  <DocSecurity>0</DocSecurity>
  <Lines>0</Lines>
  <Paragraphs>0</Paragraphs>
  <ScaleCrop>false</ScaleCrop>
  <Company>Student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Farooq Sheikh</dc:creator>
  <cp:keywords/>
  <dc:description/>
  <cp:lastModifiedBy>Farooq Sheikh</cp:lastModifiedBy>
  <cp:revision>1</cp:revision>
  <dcterms:created xsi:type="dcterms:W3CDTF">2015-05-19T06:40:00Z</dcterms:created>
  <dcterms:modified xsi:type="dcterms:W3CDTF">2015-05-19T06:53:00Z</dcterms:modified>
</cp:coreProperties>
</file>